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UserService 实体类新添加了两个字段，如下红色标记部分；所以对应的 add 和 edit 这两个接口需要添加这两个新的字段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String id;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int storeId;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int userId;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int type;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String technician;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String isAnonymous;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String isAppoint;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String isPreSale;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String bedNumber;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String project;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String status;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String updateDate;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color w:val="FF0000"/>
          <w:lang w:val="en-US" w:eastAsia="zh-CN"/>
        </w:rPr>
      </w:pPr>
      <w:r>
        <w:rPr>
          <w:rFonts w:hint="eastAsia" w:eastAsiaTheme="minorEastAsia"/>
          <w:color w:val="FF0000"/>
          <w:lang w:val="en-US" w:eastAsia="zh-CN"/>
        </w:rPr>
        <w:t xml:space="preserve"> String payType;</w:t>
      </w:r>
      <w:r>
        <w:rPr>
          <w:rFonts w:hint="eastAsia"/>
          <w:color w:val="FF0000"/>
          <w:lang w:val="en-US" w:eastAsia="zh-CN"/>
        </w:rPr>
        <w:t xml:space="preserve"> // 1. 表示现金支付，2 表示卡支付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 w:eastAsiaTheme="minorEastAsia"/>
          <w:color w:val="FF0000"/>
          <w:lang w:val="en-US" w:eastAsia="zh-CN"/>
        </w:rPr>
        <w:t xml:space="preserve"> String payMoney;</w:t>
      </w:r>
      <w:r>
        <w:rPr>
          <w:rFonts w:hint="eastAsia"/>
          <w:color w:val="FF0000"/>
          <w:lang w:val="en-US" w:eastAsia="zh-CN"/>
        </w:rPr>
        <w:t xml:space="preserve"> // 支付金额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从后台数据库的数据来看，有些数据传递的值不对，如下需要更改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isAppoint</w:t>
      </w:r>
      <w:r>
        <w:rPr>
          <w:rFonts w:hint="eastAsia"/>
          <w:lang w:val="en-US" w:eastAsia="zh-CN"/>
        </w:rPr>
        <w:t xml:space="preserve"> 是否指定，修改为 = 1 表示指定，0 表示未指定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eastAsia" w:eastAsiaTheme="minorEastAsia"/>
          <w:lang w:val="en-US" w:eastAsia="zh-CN"/>
        </w:rPr>
        <w:t>roject</w:t>
      </w:r>
      <w:r>
        <w:rPr>
          <w:rFonts w:hint="eastAsia"/>
          <w:lang w:val="en-US" w:eastAsia="zh-CN"/>
        </w:rPr>
        <w:t xml:space="preserve"> 选择的值既然是从 itemTypeManage 获取的，那么最好传递对应的id，如下图：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比如：服务项目选择了 美白，除皱，那么对应记录的 id 则为 72,73； 而 72,73 才是我要的值，也就是 project: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72,73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这样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1139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http:xxxx:8080/user/service/list/status 这个 post 接口用于修改记录状态，特别是在结束服务单用户付钱的时候；这个接口新添加了两个字段 payType, payMoney; 那么现在的参数应该如下所示：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param = {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记录的id,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status: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// 1 表示服务完成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payType: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// 1 表示使用现金支付，2 表示卡扣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payMoney: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3200.00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 付了多少钱 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门店报表接口：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门店月报表：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http:xxx:8080/store/report/moth/80 --&gt; 将返回当月指定门店(门店id为 80)的月报表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http:xxx:8080/store/report/moth/80?moth=2019-08 --&gt; 将返回2019年8月的门店(门店id为 80)报表信息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对应字段及说明：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日期 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date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总业绩 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achievement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总客流 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passengerFlow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总实操 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operationCapability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产品现金 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productMoney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产品卡扣 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productCardDeduction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卡扣项目 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cardProjects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售前新客人数 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preSaleNewCustomer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售前成交人数 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preSaleDealCustomer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售前业绩 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preSaleAchievement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备注 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remarks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技师月报表：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http:xxx:8080/store/report/technician/80?name=付伟英-13827384923 将返回 门店 id = 80 的这家店的 付伟英 这个技师的月报表，name 的格式= 技师姓名 +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+ 手机号码（因为可能会有重名的人）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http:xxx:8080/store/report/technician/80?moth=2019-08&amp;name=付伟英-13827384923 将返回 门店 id = 80 的这家店的 付伟英 这个技师的2019 年 8 月的报表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对应字段及说明：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日期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date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客流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passengerFlow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项目数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projectNumber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面部实操指定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faceAppoint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面部实操非指定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faceNotAppoint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身体实操指定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bodyAppoint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身体实操非指定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bodyNotAppoint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实操总计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operationCapability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现金业绩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cashAchievement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卡扣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cardDeduction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新客人数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newCustomer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成交人数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dealCustomer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售前业绩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preSaleAchievement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卡扣项目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cardDeductionProjects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备注信息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remarks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门店日报表：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http:xxx:8080/store/report/daily/80 --&gt; 将返回门店 id = 80 的这家店当天(比如今天：2019年9月 5 日)的报表信息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http:xxx:8080/store/report/daily/80?date=2019-09-04 将返回 门店id = 80 的这家店 2019年9月4 日这天的报表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对应字段及说明：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日期 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time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顾客姓名 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clientName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面部指定 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faceAppoint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面部非指定 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faceNotAppoint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身体指定 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bodyAppoint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身体非指定 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bodyNotAppoint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产品现金 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productCash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产品卡扣 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productCardDeduction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服务项目 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projects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服务项目金额 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projectsMoney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实操总计 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operationCapability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售前业绩 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preSaleAchievement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售后业绩 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afterSaleAchievement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60F605"/>
    <w:multiLevelType w:val="singleLevel"/>
    <w:tmpl w:val="A760F60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E5CE385"/>
    <w:multiLevelType w:val="singleLevel"/>
    <w:tmpl w:val="BE5CE385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F452C473"/>
    <w:multiLevelType w:val="singleLevel"/>
    <w:tmpl w:val="F452C473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639ADD45"/>
    <w:multiLevelType w:val="singleLevel"/>
    <w:tmpl w:val="639ADD4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D4552"/>
    <w:rsid w:val="6D535020"/>
    <w:rsid w:val="79DD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2019-09-05T10:44:00Z</dcterms:created>
  <dc:creator>Administrator</dc:creator>
  <cp:lastModifiedBy>Administrator</cp:lastModifiedBy>
  <dcterms:modified xsi:type="dcterms:W3CDTF">2019-09-05T11:14:21Z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